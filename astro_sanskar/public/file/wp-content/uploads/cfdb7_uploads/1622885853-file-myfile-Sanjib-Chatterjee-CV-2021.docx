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88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b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z w:val="32"/>
          <w:szCs w:val="32"/>
          <w:lang w:val="en-IN"/>
        </w:rPr>
        <w:t xml:space="preserve">                             </w:t>
      </w:r>
      <w:r w:rsidR="00086CFE" w:rsidRPr="00837E14">
        <w:rPr>
          <w:rFonts w:asciiTheme="majorHAnsi" w:hAnsiTheme="majorHAnsi"/>
          <w:b/>
          <w:sz w:val="32"/>
          <w:szCs w:val="32"/>
          <w:lang w:val="en-IN"/>
        </w:rPr>
        <w:t xml:space="preserve">                     </w:t>
      </w:r>
      <w:r w:rsidR="007A1488" w:rsidRPr="00837E14">
        <w:rPr>
          <w:rFonts w:asciiTheme="majorHAnsi" w:hAnsiTheme="majorHAnsi"/>
          <w:b/>
          <w:sz w:val="32"/>
          <w:szCs w:val="32"/>
          <w:lang w:val="en-IN"/>
        </w:rPr>
        <w:t>Sanjib Chatterjee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360" w:firstLine="2640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360" w:firstLine="2640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          Mobile: 91-9727060457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360" w:firstLine="1920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        Email ID: </w:t>
      </w:r>
      <w:hyperlink r:id="rId7" w:history="1">
        <w:r w:rsidR="00100335" w:rsidRPr="00837E14">
          <w:rPr>
            <w:rStyle w:val="Hyperlink"/>
            <w:rFonts w:asciiTheme="majorHAnsi" w:hAnsiTheme="majorHAnsi"/>
            <w:sz w:val="32"/>
            <w:szCs w:val="32"/>
            <w:lang w:val="en-IN"/>
          </w:rPr>
          <w:t>sanjibchatterjee003@gmail.com</w:t>
        </w:r>
      </w:hyperlink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360" w:firstLine="2222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       LinkedIn ID</w:t>
      </w: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 xml:space="preserve">: </w:t>
      </w:r>
      <w:hyperlink r:id="rId8">
        <w:r w:rsidRPr="00837E14">
          <w:rPr>
            <w:rFonts w:asciiTheme="majorHAnsi" w:hAnsiTheme="majorHAnsi"/>
            <w:color w:val="000000"/>
            <w:sz w:val="32"/>
            <w:szCs w:val="32"/>
            <w:u w:val="single"/>
            <w:lang w:val="en-IN"/>
          </w:rPr>
          <w:t>http://lnkd.in/btsJGMu</w:t>
        </w:r>
      </w:hyperlink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highlight w:val="yellow"/>
          <w:lang w:val="en-IN"/>
        </w:rPr>
        <w:t>Profile Summary:</w:t>
      </w: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 xml:space="preserve">  </w:t>
      </w:r>
    </w:p>
    <w:p w:rsidR="006211BF" w:rsidRDefault="006211BF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Total </w:t>
      </w:r>
      <w:r w:rsidR="00073E66" w:rsidRPr="00837E14">
        <w:rPr>
          <w:rFonts w:asciiTheme="majorHAnsi" w:hAnsiTheme="majorHAnsi"/>
          <w:sz w:val="32"/>
          <w:szCs w:val="32"/>
          <w:lang w:val="en-IN"/>
        </w:rPr>
        <w:t>8</w:t>
      </w:r>
      <w:r w:rsidRPr="00837E14">
        <w:rPr>
          <w:rFonts w:asciiTheme="majorHAnsi" w:hAnsiTheme="majorHAnsi"/>
          <w:sz w:val="32"/>
          <w:szCs w:val="32"/>
          <w:lang w:val="en-IN"/>
        </w:rPr>
        <w:t xml:space="preserve"> years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experience in Marketing Communication / Branding out of which </w:t>
      </w:r>
      <w:r w:rsidR="00100335" w:rsidRPr="00837E14">
        <w:rPr>
          <w:rFonts w:asciiTheme="majorHAnsi" w:hAnsiTheme="majorHAnsi"/>
          <w:sz w:val="32"/>
          <w:szCs w:val="32"/>
          <w:lang w:val="en-IN"/>
        </w:rPr>
        <w:t xml:space="preserve">more than </w:t>
      </w:r>
      <w:r w:rsidR="00F022A9">
        <w:rPr>
          <w:rFonts w:asciiTheme="majorHAnsi" w:hAnsiTheme="majorHAnsi"/>
          <w:sz w:val="32"/>
          <w:szCs w:val="32"/>
          <w:lang w:val="en-IN"/>
        </w:rPr>
        <w:t>6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years of relevant experience as a</w:t>
      </w:r>
      <w:r w:rsidR="00620146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F022A9">
        <w:rPr>
          <w:rFonts w:asciiTheme="majorHAnsi" w:hAnsiTheme="majorHAnsi"/>
          <w:color w:val="000000"/>
          <w:sz w:val="32"/>
          <w:szCs w:val="32"/>
          <w:lang w:val="en-IN"/>
        </w:rPr>
        <w:t xml:space="preserve">Mainline </w:t>
      </w:r>
      <w:r w:rsidR="00620146" w:rsidRPr="00837E14">
        <w:rPr>
          <w:rFonts w:asciiTheme="majorHAnsi" w:hAnsiTheme="majorHAnsi"/>
          <w:color w:val="000000"/>
          <w:sz w:val="32"/>
          <w:szCs w:val="32"/>
          <w:lang w:val="en-IN"/>
        </w:rPr>
        <w:t>Advertising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Copywriter</w:t>
      </w:r>
      <w:r w:rsidR="00F022A9">
        <w:rPr>
          <w:rFonts w:asciiTheme="majorHAnsi" w:hAnsiTheme="majorHAnsi"/>
          <w:color w:val="000000"/>
          <w:sz w:val="32"/>
          <w:szCs w:val="32"/>
          <w:lang w:val="en-IN"/>
        </w:rPr>
        <w:t xml:space="preserve"> and Digital Copywriter. Well-versed with</w:t>
      </w:r>
      <w:r w:rsidR="00D9481F">
        <w:rPr>
          <w:rFonts w:asciiTheme="majorHAnsi" w:hAnsiTheme="majorHAnsi"/>
          <w:color w:val="000000"/>
          <w:sz w:val="32"/>
          <w:szCs w:val="32"/>
          <w:lang w:val="en-IN"/>
        </w:rPr>
        <w:t xml:space="preserve"> the</w:t>
      </w:r>
      <w:r w:rsidR="00F022A9">
        <w:rPr>
          <w:rFonts w:asciiTheme="majorHAnsi" w:hAnsiTheme="majorHAnsi"/>
          <w:color w:val="000000"/>
          <w:sz w:val="32"/>
          <w:szCs w:val="32"/>
          <w:lang w:val="en-IN"/>
        </w:rPr>
        <w:t xml:space="preserve"> short copy as well as long content for national and international B2C and B2B clients 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A passionate </w:t>
      </w:r>
      <w:r w:rsidR="00620146" w:rsidRPr="00837E14">
        <w:rPr>
          <w:rFonts w:asciiTheme="majorHAnsi" w:hAnsiTheme="majorHAnsi"/>
          <w:color w:val="000000"/>
          <w:sz w:val="32"/>
          <w:szCs w:val="32"/>
          <w:lang w:val="en-IN"/>
        </w:rPr>
        <w:t>writer who is also a travel</w:t>
      </w:r>
      <w:r w:rsidR="00B54C22" w:rsidRPr="00837E14">
        <w:rPr>
          <w:rFonts w:asciiTheme="majorHAnsi" w:hAnsiTheme="majorHAnsi"/>
          <w:color w:val="000000"/>
          <w:sz w:val="32"/>
          <w:szCs w:val="32"/>
          <w:lang w:val="en-IN"/>
        </w:rPr>
        <w:t>l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er, painter, avid reader, inspirational storyteller and Gospel singer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eastAsia="Calibri" w:hAnsiTheme="majorHAnsi" w:cs="Calibr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br/>
      </w:r>
      <w:r w:rsidRPr="00837E14">
        <w:rPr>
          <w:rFonts w:asciiTheme="majorHAnsi" w:hAnsiTheme="majorHAnsi"/>
          <w:b/>
          <w:color w:val="000000"/>
          <w:sz w:val="32"/>
          <w:szCs w:val="32"/>
          <w:highlight w:val="yellow"/>
          <w:lang w:val="en-IN"/>
        </w:rPr>
        <w:t>Career Objective:</w:t>
      </w:r>
    </w:p>
    <w:p w:rsidR="007A1488" w:rsidRPr="00837E14" w:rsidRDefault="0058635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Looking for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0E339E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an 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opportunity as a </w:t>
      </w:r>
      <w:r w:rsidR="00CE1E78" w:rsidRPr="00837E14">
        <w:rPr>
          <w:rFonts w:asciiTheme="majorHAnsi" w:hAnsiTheme="majorHAnsi"/>
          <w:b/>
          <w:sz w:val="32"/>
          <w:szCs w:val="32"/>
          <w:lang w:val="en-IN"/>
        </w:rPr>
        <w:t>Full</w:t>
      </w:r>
      <w:r w:rsidR="00FE7D70">
        <w:rPr>
          <w:rFonts w:asciiTheme="majorHAnsi" w:hAnsiTheme="majorHAnsi"/>
          <w:b/>
          <w:sz w:val="32"/>
          <w:szCs w:val="32"/>
          <w:lang w:val="en-IN"/>
        </w:rPr>
        <w:t>-</w:t>
      </w:r>
      <w:r w:rsidR="00CE1E78" w:rsidRPr="00837E14">
        <w:rPr>
          <w:rFonts w:asciiTheme="majorHAnsi" w:hAnsiTheme="majorHAnsi"/>
          <w:b/>
          <w:sz w:val="32"/>
          <w:szCs w:val="32"/>
          <w:lang w:val="en-IN"/>
        </w:rPr>
        <w:t>Time</w:t>
      </w:r>
      <w:r w:rsidR="00DC4AC5" w:rsidRPr="00837E14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="00743DA7">
        <w:rPr>
          <w:rFonts w:asciiTheme="majorHAnsi" w:hAnsiTheme="majorHAnsi"/>
          <w:b/>
          <w:sz w:val="32"/>
          <w:szCs w:val="32"/>
          <w:lang w:val="en-IN"/>
        </w:rPr>
        <w:t xml:space="preserve">Copywriter </w:t>
      </w:r>
      <w:r w:rsidR="00DC4AC5" w:rsidRPr="00837E14">
        <w:rPr>
          <w:rFonts w:asciiTheme="majorHAnsi" w:hAnsiTheme="majorHAnsi"/>
          <w:b/>
          <w:sz w:val="32"/>
          <w:szCs w:val="32"/>
          <w:lang w:val="en-IN"/>
        </w:rPr>
        <w:t>(Work from Home)</w:t>
      </w:r>
      <w:r w:rsidR="002C6FCA" w:rsidRPr="00837E14">
        <w:rPr>
          <w:rFonts w:asciiTheme="majorHAnsi" w:hAnsiTheme="majorHAnsi"/>
          <w:b/>
          <w:sz w:val="32"/>
          <w:szCs w:val="32"/>
          <w:lang w:val="en-IN"/>
        </w:rPr>
        <w:t>/Freelance Copywriter</w:t>
      </w:r>
      <w:r w:rsidR="00D32FFE">
        <w:rPr>
          <w:rFonts w:asciiTheme="majorHAnsi" w:hAnsiTheme="majorHAnsi"/>
          <w:b/>
          <w:sz w:val="32"/>
          <w:szCs w:val="32"/>
          <w:lang w:val="en-IN"/>
        </w:rPr>
        <w:t>/Creative Consultant</w:t>
      </w:r>
      <w:r w:rsidR="00875F5C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for any advert</w:t>
      </w:r>
      <w:r w:rsidR="003D38E4" w:rsidRPr="00837E14">
        <w:rPr>
          <w:rFonts w:asciiTheme="majorHAnsi" w:hAnsiTheme="majorHAnsi"/>
          <w:color w:val="000000"/>
          <w:sz w:val="32"/>
          <w:szCs w:val="32"/>
          <w:lang w:val="en-IN"/>
        </w:rPr>
        <w:t>i</w:t>
      </w:r>
      <w:r w:rsidR="00875F5C" w:rsidRPr="00837E14">
        <w:rPr>
          <w:rFonts w:asciiTheme="majorHAnsi" w:hAnsiTheme="majorHAnsi"/>
          <w:color w:val="000000"/>
          <w:sz w:val="32"/>
          <w:szCs w:val="32"/>
          <w:lang w:val="en-IN"/>
        </w:rPr>
        <w:t>sing</w:t>
      </w:r>
      <w:r w:rsidR="003D38E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agency or </w:t>
      </w:r>
      <w:r w:rsidR="00875F5C" w:rsidRPr="00837E14">
        <w:rPr>
          <w:rFonts w:asciiTheme="majorHAnsi" w:hAnsiTheme="majorHAnsi"/>
          <w:color w:val="000000"/>
          <w:sz w:val="32"/>
          <w:szCs w:val="32"/>
          <w:lang w:val="en-IN"/>
        </w:rPr>
        <w:t>company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br/>
      </w:r>
      <w:r w:rsidRPr="00837E14">
        <w:rPr>
          <w:rFonts w:asciiTheme="majorHAnsi" w:hAnsiTheme="majorHAnsi"/>
          <w:b/>
          <w:color w:val="000000"/>
          <w:sz w:val="32"/>
          <w:szCs w:val="32"/>
          <w:highlight w:val="yellow"/>
          <w:lang w:val="en-IN"/>
        </w:rPr>
        <w:t>Career Journey:</w:t>
      </w: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 xml:space="preserve"> </w:t>
      </w:r>
    </w:p>
    <w:p w:rsidR="00C77679" w:rsidRPr="00837E14" w:rsidRDefault="00C77679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u w:val="single"/>
          <w:lang w:val="en-IN"/>
        </w:rPr>
      </w:pPr>
      <w:r w:rsidRPr="00837E14">
        <w:rPr>
          <w:rFonts w:asciiTheme="majorHAnsi" w:hAnsiTheme="majorHAnsi"/>
          <w:b/>
          <w:sz w:val="32"/>
          <w:szCs w:val="32"/>
          <w:u w:val="single"/>
          <w:lang w:val="en-IN"/>
        </w:rPr>
        <w:t xml:space="preserve">CURRENT AGENCY: FIRST IMPRESSION </w:t>
      </w:r>
      <w:r w:rsidR="007006E8" w:rsidRPr="00837E14">
        <w:rPr>
          <w:rFonts w:asciiTheme="majorHAnsi" w:hAnsiTheme="majorHAnsi"/>
          <w:b/>
          <w:sz w:val="32"/>
          <w:szCs w:val="32"/>
          <w:u w:val="single"/>
          <w:lang w:val="en-IN"/>
        </w:rPr>
        <w:t>COMMUNICATIONS</w:t>
      </w:r>
    </w:p>
    <w:p w:rsidR="004436EA" w:rsidRPr="000025E7" w:rsidRDefault="00C77679" w:rsidP="00C776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0025E7">
        <w:rPr>
          <w:rFonts w:asciiTheme="majorHAnsi" w:hAnsiTheme="majorHAnsi"/>
          <w:b/>
          <w:sz w:val="32"/>
          <w:szCs w:val="32"/>
          <w:lang w:val="en-IN"/>
        </w:rPr>
        <w:t xml:space="preserve">Position: </w:t>
      </w:r>
    </w:p>
    <w:p w:rsidR="00BA0E56" w:rsidRPr="00837E14" w:rsidRDefault="001114E4" w:rsidP="00C776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z w:val="32"/>
          <w:szCs w:val="32"/>
          <w:lang w:val="en-IN"/>
        </w:rPr>
        <w:t xml:space="preserve">Senior </w:t>
      </w:r>
      <w:r w:rsidR="00C77679" w:rsidRPr="00837E14">
        <w:rPr>
          <w:rFonts w:asciiTheme="majorHAnsi" w:hAnsiTheme="majorHAnsi"/>
          <w:b/>
          <w:sz w:val="32"/>
          <w:szCs w:val="32"/>
          <w:lang w:val="en-IN"/>
        </w:rPr>
        <w:t xml:space="preserve">Copywriter </w:t>
      </w:r>
      <w:r w:rsidR="00BA0E56" w:rsidRPr="00837E14">
        <w:rPr>
          <w:rFonts w:asciiTheme="majorHAnsi" w:hAnsiTheme="majorHAnsi"/>
          <w:b/>
          <w:sz w:val="32"/>
          <w:szCs w:val="32"/>
          <w:lang w:val="en-IN"/>
        </w:rPr>
        <w:t xml:space="preserve">(English + Hinglish) </w:t>
      </w:r>
    </w:p>
    <w:p w:rsidR="00C77679" w:rsidRPr="00837E14" w:rsidRDefault="004436EA" w:rsidP="00C776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z w:val="32"/>
          <w:szCs w:val="32"/>
          <w:lang w:val="en-IN"/>
        </w:rPr>
        <w:t>and</w:t>
      </w:r>
      <w:r w:rsidR="001114E4" w:rsidRPr="00837E14">
        <w:rPr>
          <w:rFonts w:asciiTheme="majorHAnsi" w:hAnsiTheme="majorHAnsi"/>
          <w:b/>
          <w:sz w:val="32"/>
          <w:szCs w:val="32"/>
          <w:lang w:val="en-IN"/>
        </w:rPr>
        <w:t xml:space="preserve"> Brand</w:t>
      </w:r>
      <w:r w:rsidRPr="00837E14">
        <w:rPr>
          <w:rFonts w:asciiTheme="majorHAnsi" w:hAnsiTheme="majorHAnsi"/>
          <w:b/>
          <w:sz w:val="32"/>
          <w:szCs w:val="32"/>
          <w:lang w:val="en-IN"/>
        </w:rPr>
        <w:t xml:space="preserve"> &amp;</w:t>
      </w:r>
      <w:r w:rsidR="001114E4" w:rsidRPr="00837E14">
        <w:rPr>
          <w:rFonts w:asciiTheme="majorHAnsi" w:hAnsiTheme="majorHAnsi"/>
          <w:b/>
          <w:sz w:val="32"/>
          <w:szCs w:val="32"/>
          <w:lang w:val="en-IN"/>
        </w:rPr>
        <w:t xml:space="preserve"> Communication Strategist</w:t>
      </w:r>
    </w:p>
    <w:p w:rsidR="00C77679" w:rsidRPr="00837E14" w:rsidRDefault="00C77679" w:rsidP="00C776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 w:rsidRPr="000025E7">
        <w:rPr>
          <w:rFonts w:asciiTheme="majorHAnsi" w:hAnsiTheme="majorHAnsi"/>
          <w:b/>
          <w:sz w:val="32"/>
          <w:szCs w:val="32"/>
          <w:lang w:val="en-IN"/>
        </w:rPr>
        <w:t>Tenure:</w:t>
      </w:r>
      <w:r w:rsidRPr="00837E14">
        <w:rPr>
          <w:rFonts w:asciiTheme="majorHAnsi" w:hAnsiTheme="majorHAnsi"/>
          <w:sz w:val="32"/>
          <w:szCs w:val="32"/>
          <w:lang w:val="en-IN"/>
        </w:rPr>
        <w:t xml:space="preserve"> April 1</w:t>
      </w:r>
      <w:r w:rsidR="00395F31" w:rsidRPr="00837E14">
        <w:rPr>
          <w:rFonts w:asciiTheme="majorHAnsi" w:hAnsiTheme="majorHAnsi"/>
          <w:sz w:val="32"/>
          <w:szCs w:val="32"/>
          <w:lang w:val="en-IN"/>
        </w:rPr>
        <w:t>,</w:t>
      </w:r>
      <w:r w:rsidRPr="00837E14">
        <w:rPr>
          <w:rFonts w:asciiTheme="majorHAnsi" w:hAnsiTheme="majorHAnsi"/>
          <w:sz w:val="32"/>
          <w:szCs w:val="32"/>
          <w:lang w:val="en-IN"/>
        </w:rPr>
        <w:t xml:space="preserve"> 2020</w:t>
      </w:r>
      <w:r w:rsidR="000A64A1">
        <w:rPr>
          <w:rFonts w:asciiTheme="majorHAnsi" w:hAnsiTheme="majorHAnsi"/>
          <w:sz w:val="32"/>
          <w:szCs w:val="32"/>
          <w:lang w:val="en-IN"/>
        </w:rPr>
        <w:t>,</w:t>
      </w:r>
      <w:r w:rsidRPr="00837E14">
        <w:rPr>
          <w:rFonts w:asciiTheme="majorHAnsi" w:hAnsiTheme="majorHAnsi"/>
          <w:sz w:val="32"/>
          <w:szCs w:val="32"/>
          <w:lang w:val="en-IN"/>
        </w:rPr>
        <w:t xml:space="preserve"> to date</w:t>
      </w:r>
    </w:p>
    <w:p w:rsidR="00C77679" w:rsidRPr="000025E7" w:rsidRDefault="00C77679" w:rsidP="00C776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0025E7">
        <w:rPr>
          <w:rFonts w:asciiTheme="majorHAnsi" w:hAnsiTheme="majorHAnsi"/>
          <w:b/>
          <w:sz w:val="32"/>
          <w:szCs w:val="32"/>
          <w:lang w:val="en-IN"/>
        </w:rPr>
        <w:lastRenderedPageBreak/>
        <w:t>Job Responsibility:</w:t>
      </w:r>
    </w:p>
    <w:p w:rsidR="00C77679" w:rsidRPr="00837E14" w:rsidRDefault="00595C60" w:rsidP="00C776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Crafting</w:t>
      </w:r>
      <w:r w:rsidR="00C77679" w:rsidRPr="00837E14">
        <w:rPr>
          <w:rFonts w:asciiTheme="majorHAnsi" w:hAnsiTheme="majorHAnsi"/>
          <w:sz w:val="32"/>
          <w:szCs w:val="32"/>
          <w:lang w:val="en-IN"/>
        </w:rPr>
        <w:t xml:space="preserve"> 360-degree creative campaigns for clients, writing for print ads, outdoor ads, marketing collaterals</w:t>
      </w:r>
      <w:r w:rsidR="00317622">
        <w:rPr>
          <w:rFonts w:asciiTheme="majorHAnsi" w:hAnsiTheme="majorHAnsi"/>
          <w:sz w:val="32"/>
          <w:szCs w:val="32"/>
          <w:lang w:val="en-IN"/>
        </w:rPr>
        <w:t xml:space="preserve"> such as </w:t>
      </w:r>
      <w:r w:rsidR="009C4AE6">
        <w:rPr>
          <w:rFonts w:asciiTheme="majorHAnsi" w:hAnsiTheme="majorHAnsi"/>
          <w:sz w:val="32"/>
          <w:szCs w:val="32"/>
          <w:lang w:val="en-IN"/>
        </w:rPr>
        <w:t xml:space="preserve">a </w:t>
      </w:r>
      <w:r w:rsidR="00317622">
        <w:rPr>
          <w:rFonts w:asciiTheme="majorHAnsi" w:hAnsiTheme="majorHAnsi"/>
          <w:sz w:val="32"/>
          <w:szCs w:val="32"/>
          <w:lang w:val="en-IN"/>
        </w:rPr>
        <w:t>brochure, leaflet, poster, dangler, tabletop, standee</w:t>
      </w:r>
      <w:r w:rsidR="00C77679" w:rsidRPr="00837E14">
        <w:rPr>
          <w:rFonts w:asciiTheme="majorHAnsi" w:hAnsiTheme="majorHAnsi"/>
          <w:sz w:val="32"/>
          <w:szCs w:val="32"/>
          <w:lang w:val="en-IN"/>
        </w:rPr>
        <w:t xml:space="preserve">, </w:t>
      </w:r>
      <w:r w:rsidR="000C4FBA">
        <w:rPr>
          <w:rFonts w:asciiTheme="majorHAnsi" w:hAnsiTheme="majorHAnsi"/>
          <w:sz w:val="32"/>
          <w:szCs w:val="32"/>
          <w:lang w:val="en-IN"/>
        </w:rPr>
        <w:t xml:space="preserve">video scripts, </w:t>
      </w:r>
      <w:r w:rsidR="007A516C" w:rsidRPr="00837E14">
        <w:rPr>
          <w:rFonts w:asciiTheme="majorHAnsi" w:hAnsiTheme="majorHAnsi"/>
          <w:sz w:val="32"/>
          <w:szCs w:val="32"/>
          <w:lang w:val="en-IN"/>
        </w:rPr>
        <w:t xml:space="preserve">social &amp; </w:t>
      </w:r>
      <w:r w:rsidR="00FF6176">
        <w:rPr>
          <w:rFonts w:asciiTheme="majorHAnsi" w:hAnsiTheme="majorHAnsi"/>
          <w:sz w:val="32"/>
          <w:szCs w:val="32"/>
          <w:lang w:val="en-IN"/>
        </w:rPr>
        <w:t>digital media posts</w:t>
      </w:r>
      <w:r w:rsidR="00C77679" w:rsidRPr="00837E14">
        <w:rPr>
          <w:rFonts w:asciiTheme="majorHAnsi" w:hAnsiTheme="majorHAnsi"/>
          <w:sz w:val="32"/>
          <w:szCs w:val="32"/>
          <w:lang w:val="en-IN"/>
        </w:rPr>
        <w:t xml:space="preserve">, </w:t>
      </w:r>
      <w:r w:rsidR="00FF6176">
        <w:rPr>
          <w:rFonts w:asciiTheme="majorHAnsi" w:hAnsiTheme="majorHAnsi"/>
          <w:sz w:val="32"/>
          <w:szCs w:val="32"/>
          <w:lang w:val="en-IN"/>
        </w:rPr>
        <w:t xml:space="preserve">FB ads, Instagram Ads, </w:t>
      </w:r>
      <w:r w:rsidR="00071866">
        <w:rPr>
          <w:rFonts w:asciiTheme="majorHAnsi" w:hAnsiTheme="majorHAnsi"/>
          <w:sz w:val="32"/>
          <w:szCs w:val="32"/>
          <w:lang w:val="en-IN"/>
        </w:rPr>
        <w:t>Amazon Brand Store page</w:t>
      </w:r>
      <w:r w:rsidR="008A11D3">
        <w:rPr>
          <w:rFonts w:asciiTheme="majorHAnsi" w:hAnsiTheme="majorHAnsi"/>
          <w:sz w:val="32"/>
          <w:szCs w:val="32"/>
          <w:lang w:val="en-IN"/>
        </w:rPr>
        <w:t xml:space="preserve"> copy</w:t>
      </w:r>
      <w:r w:rsidR="00071866">
        <w:rPr>
          <w:rFonts w:asciiTheme="majorHAnsi" w:hAnsiTheme="majorHAnsi"/>
          <w:sz w:val="32"/>
          <w:szCs w:val="32"/>
          <w:lang w:val="en-IN"/>
        </w:rPr>
        <w:t xml:space="preserve">, </w:t>
      </w:r>
      <w:r w:rsidR="00C77679" w:rsidRPr="00837E14">
        <w:rPr>
          <w:rFonts w:asciiTheme="majorHAnsi" w:hAnsiTheme="majorHAnsi"/>
          <w:sz w:val="32"/>
          <w:szCs w:val="32"/>
          <w:lang w:val="en-IN"/>
        </w:rPr>
        <w:t>website</w:t>
      </w:r>
      <w:r w:rsidR="007A516C" w:rsidRPr="00837E14">
        <w:rPr>
          <w:rFonts w:asciiTheme="majorHAnsi" w:hAnsiTheme="majorHAnsi"/>
          <w:sz w:val="32"/>
          <w:szCs w:val="32"/>
          <w:lang w:val="en-IN"/>
        </w:rPr>
        <w:t xml:space="preserve"> copy</w:t>
      </w:r>
    </w:p>
    <w:p w:rsidR="00C77679" w:rsidRPr="00837E14" w:rsidRDefault="00C77679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u w:val="single"/>
          <w:lang w:val="en-IN"/>
        </w:rPr>
      </w:pPr>
      <w:r w:rsidRPr="00837E14">
        <w:rPr>
          <w:rFonts w:asciiTheme="majorHAnsi" w:hAnsiTheme="majorHAnsi"/>
          <w:sz w:val="32"/>
          <w:szCs w:val="32"/>
          <w:lang w:val="en-IN"/>
        </w:rPr>
        <w:t xml:space="preserve">Working with clients like </w:t>
      </w:r>
      <w:r w:rsidR="00226272" w:rsidRPr="00837E14">
        <w:rPr>
          <w:rFonts w:asciiTheme="majorHAnsi" w:hAnsiTheme="majorHAnsi"/>
          <w:sz w:val="32"/>
          <w:szCs w:val="32"/>
          <w:lang w:val="en-IN"/>
        </w:rPr>
        <w:t>Ador Health,</w:t>
      </w:r>
      <w:r w:rsidRPr="00837E14">
        <w:rPr>
          <w:rFonts w:asciiTheme="majorHAnsi" w:hAnsiTheme="majorHAnsi"/>
          <w:sz w:val="32"/>
          <w:szCs w:val="32"/>
          <w:lang w:val="en-IN"/>
        </w:rPr>
        <w:t xml:space="preserve"> Angat 22 Restaurant &amp; Banquet, Fabexa</w:t>
      </w:r>
      <w:r w:rsidR="00226272" w:rsidRPr="00837E14">
        <w:rPr>
          <w:rFonts w:asciiTheme="majorHAnsi" w:hAnsiTheme="majorHAnsi"/>
          <w:sz w:val="32"/>
          <w:szCs w:val="32"/>
          <w:lang w:val="en-IN"/>
        </w:rPr>
        <w:t>, Morima</w:t>
      </w:r>
      <w:r w:rsidR="00F77B59" w:rsidRPr="00837E14">
        <w:rPr>
          <w:rFonts w:asciiTheme="majorHAnsi" w:hAnsiTheme="majorHAnsi"/>
          <w:sz w:val="32"/>
          <w:szCs w:val="32"/>
          <w:lang w:val="en-IN"/>
        </w:rPr>
        <w:t xml:space="preserve"> Urban Ethnics</w:t>
      </w:r>
      <w:r w:rsidR="00CE2D90" w:rsidRPr="00837E14">
        <w:rPr>
          <w:rFonts w:asciiTheme="majorHAnsi" w:hAnsiTheme="majorHAnsi"/>
          <w:sz w:val="32"/>
          <w:szCs w:val="32"/>
          <w:lang w:val="en-IN"/>
        </w:rPr>
        <w:t>, iFast Financials</w:t>
      </w:r>
      <w:r w:rsidRPr="00837E14">
        <w:rPr>
          <w:rFonts w:asciiTheme="majorHAnsi" w:hAnsiTheme="majorHAnsi"/>
          <w:sz w:val="32"/>
          <w:szCs w:val="32"/>
          <w:lang w:val="en-IN"/>
        </w:rPr>
        <w:t xml:space="preserve"> and many others</w:t>
      </w:r>
    </w:p>
    <w:p w:rsidR="007A1488" w:rsidRPr="00837E14" w:rsidRDefault="00630ED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u w:val="single"/>
          <w:lang w:val="en-IN"/>
        </w:rPr>
      </w:pPr>
      <w:r w:rsidRPr="00837E14">
        <w:rPr>
          <w:rFonts w:asciiTheme="majorHAnsi" w:hAnsiTheme="majorHAnsi"/>
          <w:b/>
          <w:sz w:val="32"/>
          <w:szCs w:val="32"/>
          <w:u w:val="single"/>
          <w:lang w:val="en-IN"/>
        </w:rPr>
        <w:t>LAST</w:t>
      </w:r>
      <w:r w:rsidR="006F1C31" w:rsidRPr="00837E14">
        <w:rPr>
          <w:rFonts w:asciiTheme="majorHAnsi" w:hAnsiTheme="majorHAnsi"/>
          <w:b/>
          <w:sz w:val="32"/>
          <w:szCs w:val="32"/>
          <w:u w:val="single"/>
          <w:lang w:val="en-IN"/>
        </w:rPr>
        <w:t xml:space="preserve"> AGENCY: BESTOW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 w:rsidRPr="009525E4">
        <w:rPr>
          <w:rFonts w:asciiTheme="majorHAnsi" w:hAnsiTheme="majorHAnsi"/>
          <w:b/>
          <w:sz w:val="32"/>
          <w:szCs w:val="32"/>
          <w:lang w:val="en-IN"/>
        </w:rPr>
        <w:t>Position:</w:t>
      </w:r>
      <w:r w:rsidR="005860A0" w:rsidRPr="00837E14">
        <w:rPr>
          <w:rFonts w:asciiTheme="majorHAnsi" w:hAnsiTheme="majorHAnsi"/>
          <w:sz w:val="32"/>
          <w:szCs w:val="32"/>
          <w:lang w:val="en-IN"/>
        </w:rPr>
        <w:t xml:space="preserve"> </w:t>
      </w:r>
      <w:r w:rsidR="005860A0" w:rsidRPr="00837E14">
        <w:rPr>
          <w:rFonts w:asciiTheme="majorHAnsi" w:hAnsiTheme="majorHAnsi"/>
          <w:b/>
          <w:sz w:val="32"/>
          <w:szCs w:val="32"/>
          <w:lang w:val="en-IN"/>
        </w:rPr>
        <w:t>Copywriter</w:t>
      </w:r>
      <w:r w:rsidR="006726E9" w:rsidRPr="00837E14">
        <w:rPr>
          <w:rFonts w:asciiTheme="majorHAnsi" w:hAnsiTheme="majorHAnsi"/>
          <w:b/>
          <w:sz w:val="32"/>
          <w:szCs w:val="32"/>
          <w:lang w:val="en-IN"/>
        </w:rPr>
        <w:t xml:space="preserve"> (English + Hinglish + Hindi)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 w:rsidRPr="009525E4">
        <w:rPr>
          <w:rFonts w:asciiTheme="majorHAnsi" w:hAnsiTheme="majorHAnsi"/>
          <w:b/>
          <w:sz w:val="32"/>
          <w:szCs w:val="32"/>
          <w:lang w:val="en-IN"/>
        </w:rPr>
        <w:t>Tenure:</w:t>
      </w:r>
      <w:r w:rsidR="006F1C31" w:rsidRPr="00837E14">
        <w:rPr>
          <w:rFonts w:asciiTheme="majorHAnsi" w:hAnsiTheme="majorHAnsi"/>
          <w:sz w:val="32"/>
          <w:szCs w:val="32"/>
          <w:lang w:val="en-IN"/>
        </w:rPr>
        <w:t xml:space="preserve"> September 25, 2019</w:t>
      </w:r>
      <w:r w:rsidR="00FD6F7B">
        <w:rPr>
          <w:rFonts w:asciiTheme="majorHAnsi" w:hAnsiTheme="majorHAnsi"/>
          <w:sz w:val="32"/>
          <w:szCs w:val="32"/>
          <w:lang w:val="en-IN"/>
        </w:rPr>
        <w:t>,</w:t>
      </w:r>
      <w:r w:rsidR="006F1C31" w:rsidRPr="00837E14">
        <w:rPr>
          <w:rFonts w:asciiTheme="majorHAnsi" w:hAnsiTheme="majorHAnsi"/>
          <w:sz w:val="32"/>
          <w:szCs w:val="32"/>
          <w:lang w:val="en-IN"/>
        </w:rPr>
        <w:t xml:space="preserve"> to April </w:t>
      </w:r>
      <w:r w:rsidR="00D746DA">
        <w:rPr>
          <w:rFonts w:asciiTheme="majorHAnsi" w:hAnsiTheme="majorHAnsi"/>
          <w:sz w:val="32"/>
          <w:szCs w:val="32"/>
          <w:lang w:val="en-IN"/>
        </w:rPr>
        <w:t xml:space="preserve">30, </w:t>
      </w:r>
      <w:r w:rsidR="006F1C31" w:rsidRPr="00837E14">
        <w:rPr>
          <w:rFonts w:asciiTheme="majorHAnsi" w:hAnsiTheme="majorHAnsi"/>
          <w:sz w:val="32"/>
          <w:szCs w:val="32"/>
          <w:lang w:val="en-IN"/>
        </w:rPr>
        <w:t>2020</w:t>
      </w:r>
    </w:p>
    <w:p w:rsidR="007A1488" w:rsidRPr="009525E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5E4">
        <w:rPr>
          <w:rFonts w:asciiTheme="majorHAnsi" w:hAnsiTheme="majorHAnsi"/>
          <w:b/>
          <w:sz w:val="32"/>
          <w:szCs w:val="32"/>
          <w:lang w:val="en-IN"/>
        </w:rPr>
        <w:t>Job Responsibility:</w:t>
      </w:r>
    </w:p>
    <w:p w:rsidR="007A1488" w:rsidRPr="00837E14" w:rsidRDefault="00251BB5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Crafting</w:t>
      </w:r>
      <w:r w:rsidR="007A1488" w:rsidRPr="00837E14">
        <w:rPr>
          <w:rFonts w:asciiTheme="majorHAnsi" w:hAnsiTheme="majorHAnsi"/>
          <w:sz w:val="32"/>
          <w:szCs w:val="32"/>
          <w:lang w:val="en-IN"/>
        </w:rPr>
        <w:t xml:space="preserve"> 360-degree creative campaigns for clie</w:t>
      </w:r>
      <w:r w:rsidR="00095E94" w:rsidRPr="00837E14">
        <w:rPr>
          <w:rFonts w:asciiTheme="majorHAnsi" w:hAnsiTheme="majorHAnsi"/>
          <w:sz w:val="32"/>
          <w:szCs w:val="32"/>
          <w:lang w:val="en-IN"/>
        </w:rPr>
        <w:t>nts, writing for print ads,</w:t>
      </w:r>
      <w:r w:rsidR="007A1488" w:rsidRPr="00837E14">
        <w:rPr>
          <w:rFonts w:asciiTheme="majorHAnsi" w:hAnsiTheme="majorHAnsi"/>
          <w:sz w:val="32"/>
          <w:szCs w:val="32"/>
          <w:lang w:val="en-IN"/>
        </w:rPr>
        <w:t xml:space="preserve"> outdoor ads, marketing c</w:t>
      </w:r>
      <w:r w:rsidR="00095E94" w:rsidRPr="00837E14">
        <w:rPr>
          <w:rFonts w:asciiTheme="majorHAnsi" w:hAnsiTheme="majorHAnsi"/>
          <w:sz w:val="32"/>
          <w:szCs w:val="32"/>
          <w:lang w:val="en-IN"/>
        </w:rPr>
        <w:t xml:space="preserve">ollaterals, digital campaigns, </w:t>
      </w:r>
      <w:r w:rsidR="00591F8E">
        <w:rPr>
          <w:rFonts w:asciiTheme="majorHAnsi" w:hAnsiTheme="majorHAnsi"/>
          <w:sz w:val="32"/>
          <w:szCs w:val="32"/>
          <w:lang w:val="en-IN"/>
        </w:rPr>
        <w:t xml:space="preserve">video scripts, </w:t>
      </w:r>
      <w:r w:rsidR="00095E94" w:rsidRPr="00837E14">
        <w:rPr>
          <w:rFonts w:asciiTheme="majorHAnsi" w:hAnsiTheme="majorHAnsi"/>
          <w:sz w:val="32"/>
          <w:szCs w:val="32"/>
          <w:lang w:val="en-IN"/>
        </w:rPr>
        <w:t>website</w:t>
      </w:r>
      <w:r w:rsidR="007A1488" w:rsidRPr="00837E14">
        <w:rPr>
          <w:rFonts w:asciiTheme="majorHAnsi" w:hAnsiTheme="majorHAnsi"/>
          <w:sz w:val="32"/>
          <w:szCs w:val="32"/>
          <w:lang w:val="en-IN"/>
        </w:rPr>
        <w:t xml:space="preserve"> copy and social media posts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sz w:val="32"/>
          <w:szCs w:val="32"/>
          <w:lang w:val="en-IN"/>
        </w:rPr>
      </w:pPr>
      <w:r w:rsidRPr="00837E14">
        <w:rPr>
          <w:rFonts w:asciiTheme="majorHAnsi" w:hAnsiTheme="majorHAnsi"/>
          <w:sz w:val="32"/>
          <w:szCs w:val="32"/>
          <w:lang w:val="en-IN"/>
        </w:rPr>
        <w:t>Working with clients like SunCity Club &amp; Resorts, UCMAS (India, Canada, USA,) Obotz (Canada, India, USA), JOE India, Zydex, Signature Eyewear, Optic House, Caritas Pharma, Chakachak, Uttarayan Arts, Grand Polymers and many more</w:t>
      </w:r>
    </w:p>
    <w:p w:rsidR="007A1488" w:rsidRPr="00837E14" w:rsidRDefault="006F1C31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z w:val="32"/>
          <w:szCs w:val="32"/>
          <w:highlight w:val="yellow"/>
          <w:lang w:val="en-IN"/>
        </w:rPr>
        <w:t>Successful</w:t>
      </w:r>
      <w:r w:rsidR="007A1488" w:rsidRPr="00837E14">
        <w:rPr>
          <w:rFonts w:asciiTheme="majorHAnsi" w:hAnsiTheme="majorHAnsi"/>
          <w:b/>
          <w:sz w:val="32"/>
          <w:szCs w:val="32"/>
          <w:highlight w:val="yellow"/>
          <w:lang w:val="en-IN"/>
        </w:rPr>
        <w:t xml:space="preserve"> Campaigns: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>“Hamari Familywali Diwali” – SunCity Club &amp; Resorts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 xml:space="preserve"> “Familywali Happiness” – Suncity Club &amp; Resorts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 xml:space="preserve"> “Dimaagwali Diwali” – UCMAS India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>“My Abacus My Superpower” – UCMAS India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>“Let Your Child Innovate the Future” – O’Botz Canada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 xml:space="preserve"> “Let’s JOE”   - JOE India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 xml:space="preserve">“Learn to Lead”   - JOE India 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>“Kapde Chakachak toh Life Takatak”   - Chakachak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>“Your Place Speaks About You” -   U&amp;I Interiors</w:t>
      </w:r>
    </w:p>
    <w:p w:rsidR="007771A4" w:rsidRDefault="007771A4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 xml:space="preserve">“SumiP Hai toh Strength Hai” - SumiP 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  <w:r w:rsidRPr="00837E14"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  <w:t xml:space="preserve"> “Ek Smart Soch” – Dainik Bhaskar</w:t>
      </w:r>
    </w:p>
    <w:p w:rsidR="007A1488" w:rsidRPr="00837E14" w:rsidRDefault="007A1488" w:rsidP="007A1488">
      <w:pPr>
        <w:pStyle w:val="Standard"/>
        <w:widowControl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p w:rsidR="007A1488" w:rsidRPr="00837E14" w:rsidRDefault="006F1C31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Previous Agency</w:t>
      </w:r>
      <w:r w:rsidR="007A1488"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:</w:t>
      </w:r>
      <w:r w:rsidR="007A1488" w:rsidRPr="00837E14">
        <w:rPr>
          <w:rFonts w:asciiTheme="majorHAnsi" w:hAnsiTheme="majorHAnsi"/>
          <w:b/>
          <w:smallCaps/>
          <w:color w:val="000000"/>
          <w:sz w:val="32"/>
          <w:szCs w:val="32"/>
          <w:lang w:val="en-IN"/>
        </w:rPr>
        <w:t xml:space="preserve">  </w:t>
      </w:r>
      <w:r w:rsidR="007A1488"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Triton Communication, Ahmedabad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</w:pPr>
    </w:p>
    <w:p w:rsidR="007A1488" w:rsidRPr="00837E14" w:rsidRDefault="00CC522E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Position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  <w:r w:rsidR="005860A0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5860A0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Copywriter (English)</w:t>
      </w:r>
    </w:p>
    <w:p w:rsidR="00165894" w:rsidRPr="00837E14" w:rsidRDefault="0016589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7A1488" w:rsidRPr="00837E14" w:rsidRDefault="00D73933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Tenure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  <w:r w:rsidR="00630ED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306485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630ED4" w:rsidRPr="00837E14">
        <w:rPr>
          <w:rFonts w:asciiTheme="majorHAnsi" w:hAnsiTheme="majorHAnsi"/>
          <w:color w:val="000000"/>
          <w:sz w:val="32"/>
          <w:szCs w:val="32"/>
          <w:lang w:val="en-IN"/>
        </w:rPr>
        <w:t>June 26, 2017 to January 2019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7A1488" w:rsidRPr="00837E14" w:rsidRDefault="00095E9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Job Responsibility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AB1E33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>
        <w:rPr>
          <w:rFonts w:asciiTheme="majorHAnsi" w:hAnsiTheme="majorHAnsi"/>
          <w:color w:val="000000"/>
          <w:sz w:val="32"/>
          <w:szCs w:val="32"/>
          <w:lang w:val="en-IN"/>
        </w:rPr>
        <w:t>Building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A76186">
        <w:rPr>
          <w:rFonts w:asciiTheme="majorHAnsi" w:hAnsiTheme="majorHAnsi"/>
          <w:color w:val="000000"/>
          <w:sz w:val="32"/>
          <w:szCs w:val="32"/>
          <w:lang w:val="en-IN"/>
        </w:rPr>
        <w:t xml:space="preserve">path-breaking 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ideas (ATL &amp; BTL), writing copy for print, outdoor, </w:t>
      </w:r>
      <w:r w:rsidR="001A4E7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marketing collaterals, 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>social media, proofreading copy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FB773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Worked with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clients like Adani Wilmar Limited, Pratham Enterprise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s, HOF Furniture,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Dainik Bhaskar, Amul Dairy, Sterling Hospital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, Ramdev Masala, Arvind SmartSpaces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</w:pPr>
    </w:p>
    <w:p w:rsidR="007A1488" w:rsidRPr="00837E14" w:rsidRDefault="006F1C31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eastAsia="Calibri" w:hAnsiTheme="majorHAnsi" w:cs="Calibr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 xml:space="preserve">Past </w:t>
      </w:r>
      <w:r w:rsidR="007A1488"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Organisation:</w:t>
      </w:r>
      <w:r w:rsidR="007A1488" w:rsidRPr="00837E14">
        <w:rPr>
          <w:rFonts w:asciiTheme="majorHAnsi" w:hAnsiTheme="majorHAnsi"/>
          <w:b/>
          <w:smallCaps/>
          <w:color w:val="000000"/>
          <w:sz w:val="32"/>
          <w:szCs w:val="32"/>
          <w:lang w:val="en-IN"/>
        </w:rPr>
        <w:t xml:space="preserve">  </w:t>
      </w:r>
      <w:r w:rsidR="007A1488"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Ganeshaspeaks.com, Ahmedabad</w:t>
      </w:r>
    </w:p>
    <w:p w:rsidR="002172B3" w:rsidRDefault="00B96D50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Position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  <w:r w:rsidR="003B1C0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="003B1C04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Co</w:t>
      </w:r>
      <w:r w:rsidR="0059631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py</w:t>
      </w:r>
      <w:r w:rsidR="003B1C04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 xml:space="preserve"> W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riter (English)</w:t>
      </w:r>
    </w:p>
    <w:p w:rsidR="00EA1CA1" w:rsidRPr="00EA1CA1" w:rsidRDefault="00EA1CA1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B96D50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Tenure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April 2016 to June 2017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7A1488" w:rsidRPr="00837E14" w:rsidRDefault="006F1C31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Job Responsibility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</w:p>
    <w:p w:rsidR="002F3845" w:rsidRDefault="002F3845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Responsible for transforming GaneshaSpeaks’ web presence and making the</w:t>
      </w:r>
      <w:r w:rsidR="00305910">
        <w:rPr>
          <w:rFonts w:asciiTheme="majorHAnsi" w:hAnsiTheme="majorHAnsi"/>
          <w:color w:val="000000"/>
          <w:sz w:val="32"/>
          <w:szCs w:val="32"/>
          <w:lang w:val="en-IN"/>
        </w:rPr>
        <w:t xml:space="preserve"> communications clutter-free, crisp and interactive 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for its target audience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Res</w:t>
      </w:r>
      <w:r w:rsidR="00214A83">
        <w:rPr>
          <w:rFonts w:asciiTheme="majorHAnsi" w:hAnsiTheme="majorHAnsi"/>
          <w:color w:val="000000"/>
          <w:sz w:val="32"/>
          <w:szCs w:val="32"/>
          <w:lang w:val="en-IN"/>
        </w:rPr>
        <w:t>ponsible for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re-branding the website from scratch, writing for web banner, services, latest blogs, interactive contests, games and quizzes, preparing e-mail campaigns, social media campaigns, and video scripts for AstroFlix.com</w:t>
      </w:r>
    </w:p>
    <w:p w:rsidR="001A4E74" w:rsidRPr="00837E14" w:rsidRDefault="001A4E7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eastAsia="Calibri" w:hAnsiTheme="majorHAnsi" w:cs="Calibr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Organisation:</w:t>
      </w:r>
      <w:r w:rsidRPr="00837E14">
        <w:rPr>
          <w:rFonts w:asciiTheme="majorHAnsi" w:hAnsiTheme="majorHAnsi"/>
          <w:b/>
          <w:smallCaps/>
          <w:color w:val="000000"/>
          <w:sz w:val="32"/>
          <w:szCs w:val="32"/>
          <w:lang w:val="en-IN"/>
        </w:rPr>
        <w:t xml:space="preserve">  </w:t>
      </w:r>
      <w:r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Motif InfoTech Pvt Ltd, AHMEDABAD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Designation :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Content Writer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Tenure :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Feb 14, 2015 - March 31, 2016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Job Responsibility: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Responsible for writing web content for premium hotels of </w:t>
      </w:r>
      <w:hyperlink r:id="rId9">
        <w:r w:rsidRPr="00837E14">
          <w:rPr>
            <w:rFonts w:asciiTheme="majorHAnsi" w:hAnsiTheme="majorHAnsi"/>
            <w:color w:val="000000"/>
            <w:sz w:val="32"/>
            <w:szCs w:val="32"/>
            <w:lang w:val="en-IN"/>
          </w:rPr>
          <w:t>makemytrip.com</w:t>
        </w:r>
      </w:hyperlink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and editing the images 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Organisation:</w:t>
      </w:r>
      <w:r w:rsidRPr="00837E14">
        <w:rPr>
          <w:rFonts w:asciiTheme="majorHAnsi" w:hAnsiTheme="majorHAnsi"/>
          <w:b/>
          <w:smallCaps/>
          <w:color w:val="000000"/>
          <w:sz w:val="32"/>
          <w:szCs w:val="32"/>
          <w:lang w:val="en-IN"/>
        </w:rPr>
        <w:t xml:space="preserve">  </w:t>
      </w:r>
      <w:r w:rsidRPr="00837E14">
        <w:rPr>
          <w:rFonts w:asciiTheme="majorHAnsi" w:hAnsiTheme="majorHAnsi"/>
          <w:b/>
          <w:smallCaps/>
          <w:color w:val="000000"/>
          <w:sz w:val="32"/>
          <w:szCs w:val="32"/>
          <w:u w:val="single"/>
          <w:lang w:val="en-IN"/>
        </w:rPr>
        <w:t>India Today Group, Vadodara</w:t>
      </w:r>
    </w:p>
    <w:p w:rsidR="002172B3" w:rsidRPr="00837E14" w:rsidRDefault="002172B3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Position: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Assistant Manager-Client Servicing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Tenure: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February 2011 to June 2013</w:t>
      </w: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Job Responsibility:</w:t>
      </w:r>
    </w:p>
    <w:p w:rsidR="00426C6B" w:rsidRDefault="00426C6B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1A4E74" w:rsidRPr="00837E14" w:rsidRDefault="001A4E74" w:rsidP="001A4E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Responsible for building visibility and awareness of the brands of Music Today in Vadodara through visits, events, promotional campaign</w:t>
      </w:r>
    </w:p>
    <w:p w:rsidR="001A4E74" w:rsidRPr="00837E14" w:rsidRDefault="001A4E7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B72AA4" w:rsidRPr="00837E14" w:rsidRDefault="00B72AA4" w:rsidP="00B72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highlight w:val="yellow"/>
          <w:lang w:val="en-IN"/>
        </w:rPr>
        <w:t>Qualification:</w:t>
      </w:r>
    </w:p>
    <w:p w:rsidR="002172B3" w:rsidRPr="00837E14" w:rsidRDefault="002172B3" w:rsidP="00B72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B72AA4" w:rsidRPr="00837E14" w:rsidRDefault="00B72AA4" w:rsidP="00B72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MBA (Marketing and Advertising) from IBS Mumbai, 2010</w:t>
      </w:r>
    </w:p>
    <w:p w:rsidR="003F06E9" w:rsidRPr="00837E14" w:rsidRDefault="003F06E9" w:rsidP="00B72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B72AA4" w:rsidRPr="00837E14" w:rsidRDefault="00B72AA4" w:rsidP="00B72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BBA from George College, Kolkata under West Bengal University of Technology, 2007</w:t>
      </w:r>
    </w:p>
    <w:p w:rsidR="00B72AA4" w:rsidRPr="00837E14" w:rsidRDefault="00B72AA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2172B3" w:rsidRPr="00837E14" w:rsidRDefault="002172B3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highlight w:val="yellow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highlight w:val="yellow"/>
          <w:lang w:val="en-IN"/>
        </w:rPr>
        <w:t>Personal Details:</w:t>
      </w:r>
    </w:p>
    <w:p w:rsidR="00B72AA4" w:rsidRPr="00837E14" w:rsidRDefault="00B72AA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7A1488" w:rsidRPr="00837E14" w:rsidRDefault="00B72AA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Date of Birth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 xml:space="preserve">: 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>25</w:t>
      </w:r>
      <w:r w:rsidR="007A1488" w:rsidRPr="00837E14">
        <w:rPr>
          <w:rFonts w:asciiTheme="majorHAnsi" w:hAnsiTheme="majorHAnsi"/>
          <w:color w:val="000000"/>
          <w:sz w:val="32"/>
          <w:szCs w:val="32"/>
          <w:vertAlign w:val="superscript"/>
          <w:lang w:val="en-IN"/>
        </w:rPr>
        <w:t>th</w:t>
      </w:r>
      <w:r w:rsidR="001747B5">
        <w:rPr>
          <w:rFonts w:asciiTheme="majorHAnsi" w:hAnsiTheme="majorHAnsi"/>
          <w:color w:val="000000"/>
          <w:sz w:val="32"/>
          <w:szCs w:val="32"/>
          <w:lang w:val="en-IN"/>
        </w:rPr>
        <w:t xml:space="preserve"> November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1988</w:t>
      </w:r>
    </w:p>
    <w:p w:rsidR="009117F4" w:rsidRPr="00837E14" w:rsidRDefault="009117F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095E94" w:rsidRPr="00837E14" w:rsidRDefault="00095E9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Hometown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: </w:t>
      </w:r>
      <w:r w:rsidR="00C64E49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Barasat, 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North Kolkata</w:t>
      </w:r>
    </w:p>
    <w:p w:rsidR="00095E94" w:rsidRPr="00837E14" w:rsidRDefault="00095E9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095E94" w:rsidRPr="00837E14" w:rsidRDefault="00095E9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Marital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Status</w:t>
      </w:r>
      <w:r w:rsidRPr="00837E14">
        <w:rPr>
          <w:rFonts w:asciiTheme="majorHAnsi" w:hAnsiTheme="majorHAnsi"/>
          <w:color w:val="000000"/>
          <w:sz w:val="32"/>
          <w:szCs w:val="32"/>
          <w:lang w:val="en-IN"/>
        </w:rPr>
        <w:t>: Single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b/>
          <w:color w:val="000000"/>
          <w:sz w:val="32"/>
          <w:szCs w:val="32"/>
          <w:lang w:val="en-IN"/>
        </w:rPr>
      </w:pPr>
    </w:p>
    <w:p w:rsidR="007A1488" w:rsidRPr="00837E14" w:rsidRDefault="00B72AA4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  <w:r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Hobbies</w:t>
      </w:r>
      <w:r w:rsidR="007A1488" w:rsidRPr="00837E14">
        <w:rPr>
          <w:rFonts w:asciiTheme="majorHAnsi" w:hAnsiTheme="majorHAnsi"/>
          <w:b/>
          <w:color w:val="000000"/>
          <w:sz w:val="32"/>
          <w:szCs w:val="32"/>
          <w:lang w:val="en-IN"/>
        </w:rPr>
        <w:t>:</w:t>
      </w:r>
      <w:r w:rsidR="00095E9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Writing ads, social media posts, </w:t>
      </w:r>
      <w:r w:rsidR="009A55D7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updating my portfolio, </w:t>
      </w:r>
      <w:r w:rsidR="00095E94" w:rsidRPr="00837E14">
        <w:rPr>
          <w:rFonts w:asciiTheme="majorHAnsi" w:hAnsiTheme="majorHAnsi"/>
          <w:color w:val="000000"/>
          <w:sz w:val="32"/>
          <w:szCs w:val="32"/>
          <w:lang w:val="en-IN"/>
        </w:rPr>
        <w:t>r</w:t>
      </w:r>
      <w:r w:rsidR="007A1488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eading </w:t>
      </w:r>
      <w:r w:rsidR="00A16BBD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Ogilvy On </w:t>
      </w:r>
      <w:r w:rsidR="009A55D7" w:rsidRPr="00837E14">
        <w:rPr>
          <w:rFonts w:asciiTheme="majorHAnsi" w:hAnsiTheme="majorHAnsi"/>
          <w:color w:val="000000"/>
          <w:sz w:val="32"/>
          <w:szCs w:val="32"/>
          <w:lang w:val="en-IN"/>
        </w:rPr>
        <w:t>Advertising In The Digital Age by Miles Young,</w:t>
      </w:r>
      <w:r w:rsidR="00095E9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listening to music,</w:t>
      </w:r>
      <w:r w:rsidR="00F000D2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watching motivational stories</w:t>
      </w:r>
      <w:r w:rsidR="00095E94" w:rsidRPr="00837E14">
        <w:rPr>
          <w:rFonts w:asciiTheme="majorHAnsi" w:hAnsiTheme="majorHAnsi"/>
          <w:color w:val="000000"/>
          <w:sz w:val="32"/>
          <w:szCs w:val="32"/>
          <w:lang w:val="en-IN"/>
        </w:rPr>
        <w:t xml:space="preserve"> </w:t>
      </w: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7A1488" w:rsidRPr="00837E14" w:rsidRDefault="007A1488" w:rsidP="007A14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32"/>
          <w:szCs w:val="32"/>
          <w:lang w:val="en-IN"/>
        </w:rPr>
      </w:pPr>
    </w:p>
    <w:p w:rsidR="005A4D30" w:rsidRPr="00837E14" w:rsidRDefault="005A4D30" w:rsidP="005A4D30">
      <w:pPr>
        <w:pStyle w:val="Standard"/>
        <w:widowControl/>
        <w:jc w:val="center"/>
        <w:rPr>
          <w:rFonts w:asciiTheme="majorHAnsi" w:eastAsiaTheme="minorEastAsia" w:hAnsiTheme="majorHAnsi" w:cstheme="minorHAnsi"/>
          <w:kern w:val="0"/>
          <w:sz w:val="32"/>
          <w:szCs w:val="32"/>
          <w:lang w:val="en-IN" w:eastAsia="en-US" w:bidi="ar-SA"/>
        </w:rPr>
      </w:pPr>
    </w:p>
    <w:sectPr w:rsidR="005A4D30" w:rsidRPr="00837E14" w:rsidSect="00652F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C41" w:rsidRDefault="00FC6C41" w:rsidP="002B7B29">
      <w:pPr>
        <w:spacing w:after="0" w:line="240" w:lineRule="auto"/>
      </w:pPr>
      <w:r>
        <w:separator/>
      </w:r>
    </w:p>
  </w:endnote>
  <w:endnote w:type="continuationSeparator" w:id="1">
    <w:p w:rsidR="00FC6C41" w:rsidRDefault="00FC6C41" w:rsidP="002B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396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B7AF0" w:rsidRDefault="006B7AF0">
            <w:pPr>
              <w:pStyle w:val="Footer"/>
            </w:pPr>
            <w:r>
              <w:t xml:space="preserve">Page </w:t>
            </w:r>
            <w:r w:rsidR="00773B5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73B56">
              <w:rPr>
                <w:b/>
                <w:sz w:val="24"/>
                <w:szCs w:val="24"/>
              </w:rPr>
              <w:fldChar w:fldCharType="separate"/>
            </w:r>
            <w:r w:rsidR="00FC6C41">
              <w:rPr>
                <w:b/>
                <w:noProof/>
              </w:rPr>
              <w:t>1</w:t>
            </w:r>
            <w:r w:rsidR="00773B5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73B5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73B56">
              <w:rPr>
                <w:b/>
                <w:sz w:val="24"/>
                <w:szCs w:val="24"/>
              </w:rPr>
              <w:fldChar w:fldCharType="separate"/>
            </w:r>
            <w:r w:rsidR="00FC6C41">
              <w:rPr>
                <w:b/>
                <w:noProof/>
              </w:rPr>
              <w:t>1</w:t>
            </w:r>
            <w:r w:rsidR="00773B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B7AF0" w:rsidRDefault="006B7AF0" w:rsidP="000257D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C41" w:rsidRDefault="00FC6C41" w:rsidP="002B7B29">
      <w:pPr>
        <w:spacing w:after="0" w:line="240" w:lineRule="auto"/>
      </w:pPr>
      <w:r>
        <w:separator/>
      </w:r>
    </w:p>
  </w:footnote>
  <w:footnote w:type="continuationSeparator" w:id="1">
    <w:p w:rsidR="00FC6C41" w:rsidRDefault="00FC6C41" w:rsidP="002B7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F0" w:rsidRPr="0056536C" w:rsidRDefault="006B7AF0" w:rsidP="0056536C">
    <w:pPr>
      <w:pStyle w:val="Header"/>
      <w:tabs>
        <w:tab w:val="clear" w:pos="4680"/>
        <w:tab w:val="clear" w:pos="9360"/>
        <w:tab w:val="left" w:pos="1888"/>
      </w:tabs>
      <w:rPr>
        <w:rFonts w:ascii="Trebuchet MS" w:hAnsi="Trebuchet MS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CAF8D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4615E"/>
    <w:multiLevelType w:val="multilevel"/>
    <w:tmpl w:val="617C70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65AA6"/>
    <w:multiLevelType w:val="hybridMultilevel"/>
    <w:tmpl w:val="D32E4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B788E"/>
    <w:multiLevelType w:val="multilevel"/>
    <w:tmpl w:val="547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C42D3"/>
    <w:multiLevelType w:val="hybridMultilevel"/>
    <w:tmpl w:val="A53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64F25"/>
    <w:multiLevelType w:val="multilevel"/>
    <w:tmpl w:val="EDF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A6263F"/>
    <w:multiLevelType w:val="hybridMultilevel"/>
    <w:tmpl w:val="0F16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90628"/>
    <w:multiLevelType w:val="hybridMultilevel"/>
    <w:tmpl w:val="5E50B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667C4"/>
    <w:multiLevelType w:val="hybridMultilevel"/>
    <w:tmpl w:val="3C8C4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5743B2"/>
    <w:multiLevelType w:val="hybridMultilevel"/>
    <w:tmpl w:val="44748E0C"/>
    <w:lvl w:ilvl="0" w:tplc="DAB4DC70">
      <w:numFmt w:val="bullet"/>
      <w:lvlText w:val="•"/>
      <w:lvlJc w:val="left"/>
      <w:pPr>
        <w:ind w:left="1800" w:hanging="1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B60D6"/>
    <w:multiLevelType w:val="hybridMultilevel"/>
    <w:tmpl w:val="864C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435CE"/>
    <w:multiLevelType w:val="hybridMultilevel"/>
    <w:tmpl w:val="9D1E0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50623"/>
    <w:multiLevelType w:val="hybridMultilevel"/>
    <w:tmpl w:val="26F4D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B4854"/>
    <w:multiLevelType w:val="hybridMultilevel"/>
    <w:tmpl w:val="E4EA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A6550"/>
    <w:multiLevelType w:val="multilevel"/>
    <w:tmpl w:val="DEB4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476DE0"/>
    <w:multiLevelType w:val="hybridMultilevel"/>
    <w:tmpl w:val="BA4A3736"/>
    <w:lvl w:ilvl="0" w:tplc="D52A4BE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0328B"/>
    <w:multiLevelType w:val="multilevel"/>
    <w:tmpl w:val="838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1C0C9E"/>
    <w:multiLevelType w:val="multilevel"/>
    <w:tmpl w:val="8BA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4C682B"/>
    <w:multiLevelType w:val="multilevel"/>
    <w:tmpl w:val="0F2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A3976"/>
    <w:multiLevelType w:val="hybridMultilevel"/>
    <w:tmpl w:val="6AC46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07805"/>
    <w:multiLevelType w:val="hybridMultilevel"/>
    <w:tmpl w:val="E17C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DB68CB"/>
    <w:multiLevelType w:val="hybridMultilevel"/>
    <w:tmpl w:val="30EA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9"/>
  </w:num>
  <w:num w:numId="4">
    <w:abstractNumId w:val="11"/>
  </w:num>
  <w:num w:numId="5">
    <w:abstractNumId w:val="18"/>
  </w:num>
  <w:num w:numId="6">
    <w:abstractNumId w:val="1"/>
  </w:num>
  <w:num w:numId="7">
    <w:abstractNumId w:val="12"/>
  </w:num>
  <w:num w:numId="8">
    <w:abstractNumId w:val="17"/>
  </w:num>
  <w:num w:numId="9">
    <w:abstractNumId w:val="16"/>
  </w:num>
  <w:num w:numId="10">
    <w:abstractNumId w:val="14"/>
  </w:num>
  <w:num w:numId="11">
    <w:abstractNumId w:val="19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6"/>
  </w:num>
  <w:num w:numId="19">
    <w:abstractNumId w:val="8"/>
  </w:num>
  <w:num w:numId="20">
    <w:abstractNumId w:val="21"/>
  </w:num>
  <w:num w:numId="21">
    <w:abstractNumId w:val="2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savePreviewPicture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NDGzMDI1srS0sDAyMzJT0lEKTi0uzszPAykwrgUA41mJuywAAAA="/>
  </w:docVars>
  <w:rsids>
    <w:rsidRoot w:val="00FB06B1"/>
    <w:rsid w:val="00000AD2"/>
    <w:rsid w:val="000025E7"/>
    <w:rsid w:val="00002D30"/>
    <w:rsid w:val="00003FD7"/>
    <w:rsid w:val="000061EE"/>
    <w:rsid w:val="000073D5"/>
    <w:rsid w:val="00007F5D"/>
    <w:rsid w:val="000145FD"/>
    <w:rsid w:val="000146C3"/>
    <w:rsid w:val="00020FE5"/>
    <w:rsid w:val="00021507"/>
    <w:rsid w:val="000257DE"/>
    <w:rsid w:val="0003023D"/>
    <w:rsid w:val="00034D08"/>
    <w:rsid w:val="000529EC"/>
    <w:rsid w:val="00057152"/>
    <w:rsid w:val="000613EF"/>
    <w:rsid w:val="000652BD"/>
    <w:rsid w:val="00067496"/>
    <w:rsid w:val="00071866"/>
    <w:rsid w:val="00073CF1"/>
    <w:rsid w:val="00073E66"/>
    <w:rsid w:val="00074A15"/>
    <w:rsid w:val="00075251"/>
    <w:rsid w:val="000778F5"/>
    <w:rsid w:val="00081586"/>
    <w:rsid w:val="000828A7"/>
    <w:rsid w:val="000849E2"/>
    <w:rsid w:val="000854A2"/>
    <w:rsid w:val="00086CFE"/>
    <w:rsid w:val="00095E94"/>
    <w:rsid w:val="000A188C"/>
    <w:rsid w:val="000A3043"/>
    <w:rsid w:val="000A64A1"/>
    <w:rsid w:val="000B35CE"/>
    <w:rsid w:val="000B6A59"/>
    <w:rsid w:val="000C2692"/>
    <w:rsid w:val="000C3C20"/>
    <w:rsid w:val="000C4FBA"/>
    <w:rsid w:val="000E339E"/>
    <w:rsid w:val="000E4550"/>
    <w:rsid w:val="000E7E14"/>
    <w:rsid w:val="00100335"/>
    <w:rsid w:val="001021D4"/>
    <w:rsid w:val="00102A33"/>
    <w:rsid w:val="001114E4"/>
    <w:rsid w:val="00115F79"/>
    <w:rsid w:val="0012037F"/>
    <w:rsid w:val="00121B12"/>
    <w:rsid w:val="001319CC"/>
    <w:rsid w:val="00133655"/>
    <w:rsid w:val="00142966"/>
    <w:rsid w:val="0014452F"/>
    <w:rsid w:val="00144A7F"/>
    <w:rsid w:val="00145557"/>
    <w:rsid w:val="0015494C"/>
    <w:rsid w:val="001550FE"/>
    <w:rsid w:val="00160AF4"/>
    <w:rsid w:val="00161C6C"/>
    <w:rsid w:val="00165894"/>
    <w:rsid w:val="001747B5"/>
    <w:rsid w:val="00183CB9"/>
    <w:rsid w:val="0018414F"/>
    <w:rsid w:val="00184AD1"/>
    <w:rsid w:val="0018681E"/>
    <w:rsid w:val="00192D7E"/>
    <w:rsid w:val="001952A7"/>
    <w:rsid w:val="001952D1"/>
    <w:rsid w:val="001A4E74"/>
    <w:rsid w:val="001A4E8A"/>
    <w:rsid w:val="001A50AD"/>
    <w:rsid w:val="001B366F"/>
    <w:rsid w:val="001D110C"/>
    <w:rsid w:val="001D3FCC"/>
    <w:rsid w:val="001E0C89"/>
    <w:rsid w:val="001E4902"/>
    <w:rsid w:val="001F09CA"/>
    <w:rsid w:val="001F2BC8"/>
    <w:rsid w:val="001F70BF"/>
    <w:rsid w:val="002007B0"/>
    <w:rsid w:val="00206C74"/>
    <w:rsid w:val="00207F2E"/>
    <w:rsid w:val="00210257"/>
    <w:rsid w:val="00214A83"/>
    <w:rsid w:val="002172B3"/>
    <w:rsid w:val="00220846"/>
    <w:rsid w:val="00221242"/>
    <w:rsid w:val="00222D7E"/>
    <w:rsid w:val="00224AF9"/>
    <w:rsid w:val="0022539D"/>
    <w:rsid w:val="00226272"/>
    <w:rsid w:val="002319B8"/>
    <w:rsid w:val="0023555C"/>
    <w:rsid w:val="00237327"/>
    <w:rsid w:val="0024323F"/>
    <w:rsid w:val="00243683"/>
    <w:rsid w:val="00251BB5"/>
    <w:rsid w:val="00253F81"/>
    <w:rsid w:val="0025499A"/>
    <w:rsid w:val="00261F88"/>
    <w:rsid w:val="00262F5F"/>
    <w:rsid w:val="00264C6B"/>
    <w:rsid w:val="00266826"/>
    <w:rsid w:val="00274A81"/>
    <w:rsid w:val="00286993"/>
    <w:rsid w:val="002939D9"/>
    <w:rsid w:val="002A7344"/>
    <w:rsid w:val="002B73F4"/>
    <w:rsid w:val="002B7B29"/>
    <w:rsid w:val="002C133A"/>
    <w:rsid w:val="002C27B9"/>
    <w:rsid w:val="002C6FCA"/>
    <w:rsid w:val="002E3016"/>
    <w:rsid w:val="002E4DDF"/>
    <w:rsid w:val="002E553D"/>
    <w:rsid w:val="002F3845"/>
    <w:rsid w:val="002F445A"/>
    <w:rsid w:val="0030046D"/>
    <w:rsid w:val="00305910"/>
    <w:rsid w:val="00306485"/>
    <w:rsid w:val="00317622"/>
    <w:rsid w:val="00320E31"/>
    <w:rsid w:val="003229E4"/>
    <w:rsid w:val="0032473E"/>
    <w:rsid w:val="00330747"/>
    <w:rsid w:val="00335019"/>
    <w:rsid w:val="00335113"/>
    <w:rsid w:val="0033676C"/>
    <w:rsid w:val="00342FCA"/>
    <w:rsid w:val="003434D3"/>
    <w:rsid w:val="00344A50"/>
    <w:rsid w:val="00351582"/>
    <w:rsid w:val="003516BB"/>
    <w:rsid w:val="003531D1"/>
    <w:rsid w:val="00355B37"/>
    <w:rsid w:val="00356BB4"/>
    <w:rsid w:val="00362A75"/>
    <w:rsid w:val="0036551D"/>
    <w:rsid w:val="003764D1"/>
    <w:rsid w:val="0038044D"/>
    <w:rsid w:val="00381DEE"/>
    <w:rsid w:val="00387508"/>
    <w:rsid w:val="003922C4"/>
    <w:rsid w:val="00393156"/>
    <w:rsid w:val="00393A05"/>
    <w:rsid w:val="00395F31"/>
    <w:rsid w:val="003974DC"/>
    <w:rsid w:val="003A6866"/>
    <w:rsid w:val="003B1C04"/>
    <w:rsid w:val="003C042C"/>
    <w:rsid w:val="003C2372"/>
    <w:rsid w:val="003C5682"/>
    <w:rsid w:val="003D38E4"/>
    <w:rsid w:val="003E656C"/>
    <w:rsid w:val="003F06E9"/>
    <w:rsid w:val="003F7159"/>
    <w:rsid w:val="00406C1B"/>
    <w:rsid w:val="00407442"/>
    <w:rsid w:val="00407A47"/>
    <w:rsid w:val="00411850"/>
    <w:rsid w:val="00414000"/>
    <w:rsid w:val="00415CAF"/>
    <w:rsid w:val="00421EF2"/>
    <w:rsid w:val="00426C6B"/>
    <w:rsid w:val="0043744B"/>
    <w:rsid w:val="0044361C"/>
    <w:rsid w:val="004436EA"/>
    <w:rsid w:val="004443AA"/>
    <w:rsid w:val="00446B6A"/>
    <w:rsid w:val="004537E8"/>
    <w:rsid w:val="004744F6"/>
    <w:rsid w:val="00481E29"/>
    <w:rsid w:val="00481F31"/>
    <w:rsid w:val="00484AF9"/>
    <w:rsid w:val="00486E66"/>
    <w:rsid w:val="00491AA1"/>
    <w:rsid w:val="00493DDA"/>
    <w:rsid w:val="004A19F4"/>
    <w:rsid w:val="004A71AF"/>
    <w:rsid w:val="004B0121"/>
    <w:rsid w:val="004D0141"/>
    <w:rsid w:val="004D44A6"/>
    <w:rsid w:val="004E7A2C"/>
    <w:rsid w:val="004F5B2C"/>
    <w:rsid w:val="00500BCB"/>
    <w:rsid w:val="00510C9E"/>
    <w:rsid w:val="005165C2"/>
    <w:rsid w:val="00524EFA"/>
    <w:rsid w:val="00536E94"/>
    <w:rsid w:val="00551CDA"/>
    <w:rsid w:val="00552010"/>
    <w:rsid w:val="00553967"/>
    <w:rsid w:val="005554B4"/>
    <w:rsid w:val="00556DD0"/>
    <w:rsid w:val="0056536C"/>
    <w:rsid w:val="0057091C"/>
    <w:rsid w:val="00573B60"/>
    <w:rsid w:val="005814B6"/>
    <w:rsid w:val="00584870"/>
    <w:rsid w:val="005860A0"/>
    <w:rsid w:val="00586354"/>
    <w:rsid w:val="00591F8E"/>
    <w:rsid w:val="00595C60"/>
    <w:rsid w:val="00596318"/>
    <w:rsid w:val="005A25D5"/>
    <w:rsid w:val="005A4D30"/>
    <w:rsid w:val="005A549C"/>
    <w:rsid w:val="005B0CBC"/>
    <w:rsid w:val="005B45A9"/>
    <w:rsid w:val="005C53D0"/>
    <w:rsid w:val="005D0E9A"/>
    <w:rsid w:val="005D6535"/>
    <w:rsid w:val="005E009B"/>
    <w:rsid w:val="005E011D"/>
    <w:rsid w:val="005F3479"/>
    <w:rsid w:val="005F52EA"/>
    <w:rsid w:val="005F6AA0"/>
    <w:rsid w:val="005F71C8"/>
    <w:rsid w:val="0060539C"/>
    <w:rsid w:val="00605F32"/>
    <w:rsid w:val="0060767A"/>
    <w:rsid w:val="0061118E"/>
    <w:rsid w:val="006151CF"/>
    <w:rsid w:val="00615F43"/>
    <w:rsid w:val="0061732C"/>
    <w:rsid w:val="00620146"/>
    <w:rsid w:val="006211BF"/>
    <w:rsid w:val="006261F5"/>
    <w:rsid w:val="00630ED4"/>
    <w:rsid w:val="006324DC"/>
    <w:rsid w:val="00633AC1"/>
    <w:rsid w:val="00637093"/>
    <w:rsid w:val="00637CBF"/>
    <w:rsid w:val="00645ADA"/>
    <w:rsid w:val="00652FE8"/>
    <w:rsid w:val="00655C4F"/>
    <w:rsid w:val="00656606"/>
    <w:rsid w:val="00656E2E"/>
    <w:rsid w:val="00657AD4"/>
    <w:rsid w:val="006603EE"/>
    <w:rsid w:val="0066046B"/>
    <w:rsid w:val="006620EB"/>
    <w:rsid w:val="00664CDB"/>
    <w:rsid w:val="00666808"/>
    <w:rsid w:val="00671016"/>
    <w:rsid w:val="006726E9"/>
    <w:rsid w:val="00672992"/>
    <w:rsid w:val="00680468"/>
    <w:rsid w:val="00682F25"/>
    <w:rsid w:val="006838E9"/>
    <w:rsid w:val="00685C50"/>
    <w:rsid w:val="00691F8D"/>
    <w:rsid w:val="00693F42"/>
    <w:rsid w:val="00697466"/>
    <w:rsid w:val="006A2080"/>
    <w:rsid w:val="006A2C4A"/>
    <w:rsid w:val="006A2F56"/>
    <w:rsid w:val="006A374E"/>
    <w:rsid w:val="006A40CA"/>
    <w:rsid w:val="006A4295"/>
    <w:rsid w:val="006B3B93"/>
    <w:rsid w:val="006B79E8"/>
    <w:rsid w:val="006B7AF0"/>
    <w:rsid w:val="006C0763"/>
    <w:rsid w:val="006C4D3A"/>
    <w:rsid w:val="006E43E5"/>
    <w:rsid w:val="006E4B42"/>
    <w:rsid w:val="006F1C31"/>
    <w:rsid w:val="007006E8"/>
    <w:rsid w:val="007007A1"/>
    <w:rsid w:val="0070315F"/>
    <w:rsid w:val="00705D6A"/>
    <w:rsid w:val="00721B71"/>
    <w:rsid w:val="00723994"/>
    <w:rsid w:val="007265DA"/>
    <w:rsid w:val="00733F20"/>
    <w:rsid w:val="0074080F"/>
    <w:rsid w:val="00743DA7"/>
    <w:rsid w:val="00747ED2"/>
    <w:rsid w:val="0075172F"/>
    <w:rsid w:val="00756ACB"/>
    <w:rsid w:val="00757B79"/>
    <w:rsid w:val="007607D8"/>
    <w:rsid w:val="00761019"/>
    <w:rsid w:val="00763243"/>
    <w:rsid w:val="0077127F"/>
    <w:rsid w:val="007720D3"/>
    <w:rsid w:val="00773B56"/>
    <w:rsid w:val="00774063"/>
    <w:rsid w:val="0077637B"/>
    <w:rsid w:val="007771A4"/>
    <w:rsid w:val="00780FE0"/>
    <w:rsid w:val="007817B3"/>
    <w:rsid w:val="0079285A"/>
    <w:rsid w:val="007A1488"/>
    <w:rsid w:val="007A1D44"/>
    <w:rsid w:val="007A2AE7"/>
    <w:rsid w:val="007A2B03"/>
    <w:rsid w:val="007A4749"/>
    <w:rsid w:val="007A49D3"/>
    <w:rsid w:val="007A516C"/>
    <w:rsid w:val="007B2644"/>
    <w:rsid w:val="007B4881"/>
    <w:rsid w:val="007B6314"/>
    <w:rsid w:val="007B6668"/>
    <w:rsid w:val="007C41EC"/>
    <w:rsid w:val="007D2653"/>
    <w:rsid w:val="007E3962"/>
    <w:rsid w:val="007E4C20"/>
    <w:rsid w:val="007E5A4F"/>
    <w:rsid w:val="007E6D16"/>
    <w:rsid w:val="007F203C"/>
    <w:rsid w:val="007F2E02"/>
    <w:rsid w:val="00810499"/>
    <w:rsid w:val="00813583"/>
    <w:rsid w:val="0082234F"/>
    <w:rsid w:val="00823170"/>
    <w:rsid w:val="00824D37"/>
    <w:rsid w:val="00826BEB"/>
    <w:rsid w:val="008320C3"/>
    <w:rsid w:val="00835FD6"/>
    <w:rsid w:val="00837E14"/>
    <w:rsid w:val="0084182A"/>
    <w:rsid w:val="00841FA8"/>
    <w:rsid w:val="0084562F"/>
    <w:rsid w:val="00852694"/>
    <w:rsid w:val="008567C9"/>
    <w:rsid w:val="00862195"/>
    <w:rsid w:val="00862789"/>
    <w:rsid w:val="0086361E"/>
    <w:rsid w:val="008719F0"/>
    <w:rsid w:val="00875F5C"/>
    <w:rsid w:val="00884568"/>
    <w:rsid w:val="008928C2"/>
    <w:rsid w:val="00895B47"/>
    <w:rsid w:val="008971EF"/>
    <w:rsid w:val="008A014D"/>
    <w:rsid w:val="008A11D3"/>
    <w:rsid w:val="008A378A"/>
    <w:rsid w:val="008A3C3E"/>
    <w:rsid w:val="008A54AC"/>
    <w:rsid w:val="008A6F9C"/>
    <w:rsid w:val="008A7454"/>
    <w:rsid w:val="008B09D5"/>
    <w:rsid w:val="008B5555"/>
    <w:rsid w:val="008B674C"/>
    <w:rsid w:val="008B78AC"/>
    <w:rsid w:val="008C2828"/>
    <w:rsid w:val="008E4C5B"/>
    <w:rsid w:val="008F1947"/>
    <w:rsid w:val="008F47D0"/>
    <w:rsid w:val="008F5C77"/>
    <w:rsid w:val="008F5DFD"/>
    <w:rsid w:val="008F61F6"/>
    <w:rsid w:val="008F6820"/>
    <w:rsid w:val="009018A8"/>
    <w:rsid w:val="00903800"/>
    <w:rsid w:val="009109BF"/>
    <w:rsid w:val="00910D08"/>
    <w:rsid w:val="009117F4"/>
    <w:rsid w:val="009133FB"/>
    <w:rsid w:val="0092166D"/>
    <w:rsid w:val="0092269F"/>
    <w:rsid w:val="009275D5"/>
    <w:rsid w:val="0093736D"/>
    <w:rsid w:val="00944E58"/>
    <w:rsid w:val="009525E4"/>
    <w:rsid w:val="009645E0"/>
    <w:rsid w:val="00965BFF"/>
    <w:rsid w:val="00967715"/>
    <w:rsid w:val="00973A13"/>
    <w:rsid w:val="009741C2"/>
    <w:rsid w:val="00983855"/>
    <w:rsid w:val="009A1950"/>
    <w:rsid w:val="009A55D7"/>
    <w:rsid w:val="009A7617"/>
    <w:rsid w:val="009B2383"/>
    <w:rsid w:val="009C4AE6"/>
    <w:rsid w:val="009D1918"/>
    <w:rsid w:val="009E1506"/>
    <w:rsid w:val="009E668D"/>
    <w:rsid w:val="009E680E"/>
    <w:rsid w:val="009F3B65"/>
    <w:rsid w:val="00A00C64"/>
    <w:rsid w:val="00A01CCD"/>
    <w:rsid w:val="00A16BBD"/>
    <w:rsid w:val="00A26921"/>
    <w:rsid w:val="00A36BBD"/>
    <w:rsid w:val="00A42AA5"/>
    <w:rsid w:val="00A42AB7"/>
    <w:rsid w:val="00A515D7"/>
    <w:rsid w:val="00A51F89"/>
    <w:rsid w:val="00A700EE"/>
    <w:rsid w:val="00A70E5C"/>
    <w:rsid w:val="00A718B7"/>
    <w:rsid w:val="00A7512A"/>
    <w:rsid w:val="00A76186"/>
    <w:rsid w:val="00A773EE"/>
    <w:rsid w:val="00A81B81"/>
    <w:rsid w:val="00AA05C4"/>
    <w:rsid w:val="00AA4196"/>
    <w:rsid w:val="00AA5BAB"/>
    <w:rsid w:val="00AB1E33"/>
    <w:rsid w:val="00AC160F"/>
    <w:rsid w:val="00AC2E6B"/>
    <w:rsid w:val="00AC31A6"/>
    <w:rsid w:val="00AD0360"/>
    <w:rsid w:val="00AD204F"/>
    <w:rsid w:val="00AD78BA"/>
    <w:rsid w:val="00AE03DF"/>
    <w:rsid w:val="00AE7692"/>
    <w:rsid w:val="00B04E94"/>
    <w:rsid w:val="00B05257"/>
    <w:rsid w:val="00B12E0D"/>
    <w:rsid w:val="00B214C8"/>
    <w:rsid w:val="00B231B3"/>
    <w:rsid w:val="00B2402D"/>
    <w:rsid w:val="00B31580"/>
    <w:rsid w:val="00B3372C"/>
    <w:rsid w:val="00B33928"/>
    <w:rsid w:val="00B52B15"/>
    <w:rsid w:val="00B54C22"/>
    <w:rsid w:val="00B60D10"/>
    <w:rsid w:val="00B61321"/>
    <w:rsid w:val="00B618B1"/>
    <w:rsid w:val="00B67F8B"/>
    <w:rsid w:val="00B70EE6"/>
    <w:rsid w:val="00B72AA4"/>
    <w:rsid w:val="00B73C5C"/>
    <w:rsid w:val="00B73CBE"/>
    <w:rsid w:val="00B74CE3"/>
    <w:rsid w:val="00B76EEA"/>
    <w:rsid w:val="00B84750"/>
    <w:rsid w:val="00B874AC"/>
    <w:rsid w:val="00B8798E"/>
    <w:rsid w:val="00B9036B"/>
    <w:rsid w:val="00B905D4"/>
    <w:rsid w:val="00B90A39"/>
    <w:rsid w:val="00B96D50"/>
    <w:rsid w:val="00BA0B29"/>
    <w:rsid w:val="00BA0E56"/>
    <w:rsid w:val="00BA62B8"/>
    <w:rsid w:val="00BD7E9E"/>
    <w:rsid w:val="00BE05DF"/>
    <w:rsid w:val="00BE2D8C"/>
    <w:rsid w:val="00BE322E"/>
    <w:rsid w:val="00BE46C1"/>
    <w:rsid w:val="00BE4D6A"/>
    <w:rsid w:val="00BE5075"/>
    <w:rsid w:val="00BE6887"/>
    <w:rsid w:val="00BF0B6F"/>
    <w:rsid w:val="00BF5674"/>
    <w:rsid w:val="00C01711"/>
    <w:rsid w:val="00C17EC4"/>
    <w:rsid w:val="00C20BB6"/>
    <w:rsid w:val="00C2489E"/>
    <w:rsid w:val="00C27B2B"/>
    <w:rsid w:val="00C310ED"/>
    <w:rsid w:val="00C32E3E"/>
    <w:rsid w:val="00C35083"/>
    <w:rsid w:val="00C35500"/>
    <w:rsid w:val="00C371EA"/>
    <w:rsid w:val="00C52F3F"/>
    <w:rsid w:val="00C5362C"/>
    <w:rsid w:val="00C55526"/>
    <w:rsid w:val="00C60E02"/>
    <w:rsid w:val="00C64818"/>
    <w:rsid w:val="00C64E49"/>
    <w:rsid w:val="00C64F9A"/>
    <w:rsid w:val="00C64FA1"/>
    <w:rsid w:val="00C65F29"/>
    <w:rsid w:val="00C71827"/>
    <w:rsid w:val="00C74D5C"/>
    <w:rsid w:val="00C77345"/>
    <w:rsid w:val="00C77679"/>
    <w:rsid w:val="00C81AAD"/>
    <w:rsid w:val="00C8520F"/>
    <w:rsid w:val="00C869DA"/>
    <w:rsid w:val="00CA0B55"/>
    <w:rsid w:val="00CA63F2"/>
    <w:rsid w:val="00CA687E"/>
    <w:rsid w:val="00CB30D1"/>
    <w:rsid w:val="00CC160E"/>
    <w:rsid w:val="00CC36BF"/>
    <w:rsid w:val="00CC522E"/>
    <w:rsid w:val="00CD0D93"/>
    <w:rsid w:val="00CD1CB5"/>
    <w:rsid w:val="00CD4E81"/>
    <w:rsid w:val="00CE1E78"/>
    <w:rsid w:val="00CE2D90"/>
    <w:rsid w:val="00CE44BE"/>
    <w:rsid w:val="00CE6B4F"/>
    <w:rsid w:val="00CE793D"/>
    <w:rsid w:val="00CF285C"/>
    <w:rsid w:val="00CF4498"/>
    <w:rsid w:val="00D02E2E"/>
    <w:rsid w:val="00D11DF9"/>
    <w:rsid w:val="00D223B2"/>
    <w:rsid w:val="00D26470"/>
    <w:rsid w:val="00D32FFE"/>
    <w:rsid w:val="00D33438"/>
    <w:rsid w:val="00D420EF"/>
    <w:rsid w:val="00D4597B"/>
    <w:rsid w:val="00D45F54"/>
    <w:rsid w:val="00D46C65"/>
    <w:rsid w:val="00D51340"/>
    <w:rsid w:val="00D53BC5"/>
    <w:rsid w:val="00D56A37"/>
    <w:rsid w:val="00D56F3E"/>
    <w:rsid w:val="00D63EE4"/>
    <w:rsid w:val="00D64F82"/>
    <w:rsid w:val="00D73933"/>
    <w:rsid w:val="00D73AAA"/>
    <w:rsid w:val="00D746DA"/>
    <w:rsid w:val="00D760CA"/>
    <w:rsid w:val="00D83389"/>
    <w:rsid w:val="00D854D0"/>
    <w:rsid w:val="00D85D8A"/>
    <w:rsid w:val="00D86165"/>
    <w:rsid w:val="00D869CB"/>
    <w:rsid w:val="00D87E48"/>
    <w:rsid w:val="00D923B4"/>
    <w:rsid w:val="00D9481F"/>
    <w:rsid w:val="00D95CD6"/>
    <w:rsid w:val="00DA2BA6"/>
    <w:rsid w:val="00DA7E16"/>
    <w:rsid w:val="00DB0BA0"/>
    <w:rsid w:val="00DB47F0"/>
    <w:rsid w:val="00DC4AC5"/>
    <w:rsid w:val="00DC5C4A"/>
    <w:rsid w:val="00DD06CA"/>
    <w:rsid w:val="00DD5A04"/>
    <w:rsid w:val="00DD6C83"/>
    <w:rsid w:val="00DD75CF"/>
    <w:rsid w:val="00DE1856"/>
    <w:rsid w:val="00DE5C0B"/>
    <w:rsid w:val="00DE6C95"/>
    <w:rsid w:val="00DF0664"/>
    <w:rsid w:val="00DF39A4"/>
    <w:rsid w:val="00E027F0"/>
    <w:rsid w:val="00E02BD6"/>
    <w:rsid w:val="00E05E66"/>
    <w:rsid w:val="00E1155C"/>
    <w:rsid w:val="00E129D7"/>
    <w:rsid w:val="00E17F6D"/>
    <w:rsid w:val="00E25DA4"/>
    <w:rsid w:val="00E27847"/>
    <w:rsid w:val="00E32A76"/>
    <w:rsid w:val="00E377EB"/>
    <w:rsid w:val="00E407B7"/>
    <w:rsid w:val="00E54486"/>
    <w:rsid w:val="00E5742F"/>
    <w:rsid w:val="00E57D66"/>
    <w:rsid w:val="00E66DE0"/>
    <w:rsid w:val="00E752EB"/>
    <w:rsid w:val="00E7613D"/>
    <w:rsid w:val="00E81D53"/>
    <w:rsid w:val="00E82D62"/>
    <w:rsid w:val="00E82DD9"/>
    <w:rsid w:val="00E84FB5"/>
    <w:rsid w:val="00E85EC6"/>
    <w:rsid w:val="00E90BFD"/>
    <w:rsid w:val="00E92A58"/>
    <w:rsid w:val="00E92DB5"/>
    <w:rsid w:val="00E95B33"/>
    <w:rsid w:val="00E9678A"/>
    <w:rsid w:val="00E96BB0"/>
    <w:rsid w:val="00E977B6"/>
    <w:rsid w:val="00EA1779"/>
    <w:rsid w:val="00EA1CA1"/>
    <w:rsid w:val="00EA2CC8"/>
    <w:rsid w:val="00EA66F3"/>
    <w:rsid w:val="00EB1687"/>
    <w:rsid w:val="00EB4C5F"/>
    <w:rsid w:val="00EB7060"/>
    <w:rsid w:val="00EC1582"/>
    <w:rsid w:val="00EC63B2"/>
    <w:rsid w:val="00EC7EBF"/>
    <w:rsid w:val="00ED7590"/>
    <w:rsid w:val="00EE47DA"/>
    <w:rsid w:val="00EE58B7"/>
    <w:rsid w:val="00EE6365"/>
    <w:rsid w:val="00EF49BE"/>
    <w:rsid w:val="00EF5285"/>
    <w:rsid w:val="00F000D2"/>
    <w:rsid w:val="00F022A9"/>
    <w:rsid w:val="00F10FE7"/>
    <w:rsid w:val="00F137A6"/>
    <w:rsid w:val="00F13B92"/>
    <w:rsid w:val="00F15516"/>
    <w:rsid w:val="00F2025E"/>
    <w:rsid w:val="00F22B1D"/>
    <w:rsid w:val="00F23F80"/>
    <w:rsid w:val="00F30E1D"/>
    <w:rsid w:val="00F34D57"/>
    <w:rsid w:val="00F4229E"/>
    <w:rsid w:val="00F44B71"/>
    <w:rsid w:val="00F479D3"/>
    <w:rsid w:val="00F47A0B"/>
    <w:rsid w:val="00F5072D"/>
    <w:rsid w:val="00F50D1B"/>
    <w:rsid w:val="00F51283"/>
    <w:rsid w:val="00F51EEC"/>
    <w:rsid w:val="00F55E70"/>
    <w:rsid w:val="00F602EE"/>
    <w:rsid w:val="00F646C9"/>
    <w:rsid w:val="00F65701"/>
    <w:rsid w:val="00F70F7E"/>
    <w:rsid w:val="00F769F2"/>
    <w:rsid w:val="00F76E58"/>
    <w:rsid w:val="00F77B59"/>
    <w:rsid w:val="00F8179A"/>
    <w:rsid w:val="00F81F9E"/>
    <w:rsid w:val="00F831B0"/>
    <w:rsid w:val="00FA0ECB"/>
    <w:rsid w:val="00FA277B"/>
    <w:rsid w:val="00FA40B5"/>
    <w:rsid w:val="00FA665A"/>
    <w:rsid w:val="00FA76EA"/>
    <w:rsid w:val="00FB06B1"/>
    <w:rsid w:val="00FB7734"/>
    <w:rsid w:val="00FB7797"/>
    <w:rsid w:val="00FC54B4"/>
    <w:rsid w:val="00FC6C41"/>
    <w:rsid w:val="00FD352E"/>
    <w:rsid w:val="00FD6C59"/>
    <w:rsid w:val="00FD6F7B"/>
    <w:rsid w:val="00FE065E"/>
    <w:rsid w:val="00FE0E65"/>
    <w:rsid w:val="00FE5260"/>
    <w:rsid w:val="00FE7D70"/>
    <w:rsid w:val="00FF3A57"/>
    <w:rsid w:val="00FF6176"/>
    <w:rsid w:val="00FF799B"/>
    <w:rsid w:val="00FF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6F"/>
  </w:style>
  <w:style w:type="paragraph" w:styleId="Heading2">
    <w:name w:val="heading 2"/>
    <w:basedOn w:val="Normal"/>
    <w:link w:val="Heading2Char"/>
    <w:uiPriority w:val="9"/>
    <w:qFormat/>
    <w:rsid w:val="00E27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3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B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29"/>
  </w:style>
  <w:style w:type="paragraph" w:styleId="Footer">
    <w:name w:val="footer"/>
    <w:basedOn w:val="Normal"/>
    <w:link w:val="FooterChar"/>
    <w:uiPriority w:val="99"/>
    <w:unhideWhenUsed/>
    <w:rsid w:val="002B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29"/>
  </w:style>
  <w:style w:type="paragraph" w:styleId="BalloonText">
    <w:name w:val="Balloon Text"/>
    <w:basedOn w:val="Normal"/>
    <w:link w:val="BalloonTextChar"/>
    <w:uiPriority w:val="99"/>
    <w:semiHidden/>
    <w:unhideWhenUsed/>
    <w:rsid w:val="0002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D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E18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A19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6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562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outdesc">
    <w:name w:val="about_desc"/>
    <w:basedOn w:val="Normal"/>
    <w:rsid w:val="00D6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ptext3">
    <w:name w:val="chip_text3"/>
    <w:basedOn w:val="Normal"/>
    <w:rsid w:val="0063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ptext4">
    <w:name w:val="chip_text4"/>
    <w:basedOn w:val="Normal"/>
    <w:rsid w:val="0063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ptext5">
    <w:name w:val="chip_text5"/>
    <w:basedOn w:val="Normal"/>
    <w:rsid w:val="00D4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78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3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0">
    <w:name w:val="normal"/>
    <w:rsid w:val="007A1488"/>
    <w:pPr>
      <w:spacing w:after="160" w:line="256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191">
          <w:marLeft w:val="300"/>
          <w:marRight w:val="300"/>
          <w:marTop w:val="300"/>
          <w:marBottom w:val="300"/>
          <w:divBdr>
            <w:top w:val="single" w:sz="6" w:space="0" w:color="CDF2F7"/>
            <w:left w:val="single" w:sz="6" w:space="17" w:color="CDF2F7"/>
            <w:bottom w:val="single" w:sz="6" w:space="0" w:color="CDF2F7"/>
            <w:right w:val="single" w:sz="6" w:space="17" w:color="CDF2F7"/>
          </w:divBdr>
        </w:div>
      </w:divsChild>
    </w:div>
    <w:div w:id="491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424">
              <w:marLeft w:val="0"/>
              <w:marRight w:val="0"/>
              <w:marTop w:val="0"/>
              <w:marBottom w:val="4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117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19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9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35">
          <w:marLeft w:val="300"/>
          <w:marRight w:val="300"/>
          <w:marTop w:val="300"/>
          <w:marBottom w:val="300"/>
          <w:divBdr>
            <w:top w:val="single" w:sz="6" w:space="0" w:color="CDF2F7"/>
            <w:left w:val="single" w:sz="6" w:space="17" w:color="CDF2F7"/>
            <w:bottom w:val="single" w:sz="6" w:space="0" w:color="CDF2F7"/>
            <w:right w:val="single" w:sz="6" w:space="17" w:color="CDF2F7"/>
          </w:divBdr>
        </w:div>
      </w:divsChild>
    </w:div>
    <w:div w:id="1818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298">
          <w:marLeft w:val="300"/>
          <w:marRight w:val="300"/>
          <w:marTop w:val="300"/>
          <w:marBottom w:val="300"/>
          <w:divBdr>
            <w:top w:val="single" w:sz="6" w:space="0" w:color="CDF2F7"/>
            <w:left w:val="single" w:sz="6" w:space="17" w:color="CDF2F7"/>
            <w:bottom w:val="single" w:sz="6" w:space="0" w:color="CDF2F7"/>
            <w:right w:val="single" w:sz="6" w:space="17" w:color="CDF2F7"/>
          </w:divBdr>
        </w:div>
      </w:divsChild>
    </w:div>
    <w:div w:id="1880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nkd.in/btsJGM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jibchatterjee0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kemytri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27\Desktop\b11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b1118</Template>
  <TotalTime>3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Shaikh</dc:creator>
  <cp:lastModifiedBy>admin</cp:lastModifiedBy>
  <cp:revision>11</cp:revision>
  <dcterms:created xsi:type="dcterms:W3CDTF">2021-05-20T06:28:00Z</dcterms:created>
  <dcterms:modified xsi:type="dcterms:W3CDTF">2021-05-25T07:46:00Z</dcterms:modified>
</cp:coreProperties>
</file>